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597A3" w14:textId="77777777" w:rsidR="00FE0090" w:rsidRPr="001F3556" w:rsidRDefault="00FE0090" w:rsidP="00FE0090">
      <w:pPr>
        <w:pStyle w:val="Title"/>
        <w:jc w:val="right"/>
        <w:rPr>
          <w:rFonts w:ascii="Times New Roman" w:hAnsi="Times New Roman"/>
        </w:rPr>
      </w:pPr>
      <w:r w:rsidRPr="001F3556">
        <w:rPr>
          <w:rFonts w:ascii="Times New Roman" w:hAnsi="Times New Roman"/>
        </w:rPr>
        <w:t>Supplement and Fitness Shop</w:t>
      </w:r>
    </w:p>
    <w:p w14:paraId="7BBED1DB" w14:textId="77777777" w:rsidR="00444035" w:rsidRPr="001F3556" w:rsidRDefault="004455A2">
      <w:pPr>
        <w:pStyle w:val="Title"/>
        <w:jc w:val="right"/>
        <w:rPr>
          <w:rFonts w:ascii="Times New Roman" w:hAnsi="Times New Roman"/>
        </w:rPr>
      </w:pPr>
      <w:r w:rsidRPr="001F3556">
        <w:rPr>
          <w:rFonts w:ascii="Times New Roman" w:hAnsi="Times New Roman"/>
        </w:rPr>
        <w:fldChar w:fldCharType="begin"/>
      </w:r>
      <w:r w:rsidRPr="001F3556">
        <w:rPr>
          <w:rFonts w:ascii="Times New Roman" w:hAnsi="Times New Roman"/>
        </w:rPr>
        <w:instrText xml:space="preserve"> TITLE  \* MERGEFORMAT </w:instrText>
      </w:r>
      <w:r w:rsidRPr="001F3556">
        <w:rPr>
          <w:rFonts w:ascii="Times New Roman" w:hAnsi="Times New Roman"/>
        </w:rPr>
        <w:fldChar w:fldCharType="separate"/>
      </w:r>
      <w:r w:rsidRPr="001F3556">
        <w:rPr>
          <w:rFonts w:ascii="Times New Roman" w:hAnsi="Times New Roman"/>
        </w:rPr>
        <w:t>Software Architecture Document</w:t>
      </w:r>
      <w:r w:rsidRPr="001F3556">
        <w:rPr>
          <w:rFonts w:ascii="Times New Roman" w:hAnsi="Times New Roman"/>
        </w:rPr>
        <w:fldChar w:fldCharType="end"/>
      </w:r>
    </w:p>
    <w:p w14:paraId="6285C0DB" w14:textId="77777777" w:rsidR="00444035" w:rsidRPr="001F3556" w:rsidRDefault="00444035">
      <w:pPr>
        <w:pStyle w:val="Title"/>
        <w:jc w:val="right"/>
        <w:rPr>
          <w:rFonts w:ascii="Times New Roman" w:hAnsi="Times New Roman"/>
        </w:rPr>
      </w:pPr>
    </w:p>
    <w:p w14:paraId="40448CF7" w14:textId="77777777" w:rsidR="00444035" w:rsidRPr="001F3556" w:rsidRDefault="00F34309">
      <w:pPr>
        <w:pStyle w:val="Title"/>
        <w:jc w:val="right"/>
        <w:rPr>
          <w:rFonts w:ascii="Times New Roman" w:hAnsi="Times New Roman"/>
          <w:sz w:val="28"/>
        </w:rPr>
      </w:pPr>
      <w:r w:rsidRPr="001F3556">
        <w:rPr>
          <w:rFonts w:ascii="Times New Roman" w:hAnsi="Times New Roman"/>
          <w:sz w:val="28"/>
        </w:rPr>
        <w:t>Version &lt;1.0&gt;</w:t>
      </w:r>
    </w:p>
    <w:p w14:paraId="20E0BFCA" w14:textId="77777777" w:rsidR="00444035" w:rsidRPr="001F3556" w:rsidRDefault="00444035" w:rsidP="00DF2660">
      <w:pPr>
        <w:pStyle w:val="InfoBlue"/>
      </w:pPr>
    </w:p>
    <w:p w14:paraId="692A7CFA" w14:textId="77777777" w:rsidR="00444035" w:rsidRPr="001F3556" w:rsidRDefault="00444035" w:rsidP="00DF2660">
      <w:pPr>
        <w:pStyle w:val="InfoBlue"/>
      </w:pPr>
    </w:p>
    <w:p w14:paraId="33DB6085" w14:textId="77777777" w:rsidR="00444035" w:rsidRPr="001F3556" w:rsidRDefault="00444035">
      <w:pPr>
        <w:pStyle w:val="Title"/>
        <w:rPr>
          <w:rFonts w:ascii="Times New Roman" w:hAnsi="Times New Roman"/>
          <w:sz w:val="28"/>
        </w:rPr>
      </w:pPr>
    </w:p>
    <w:p w14:paraId="0212AA68" w14:textId="77777777" w:rsidR="00444035" w:rsidRPr="001F3556" w:rsidRDefault="00444035">
      <w:pPr>
        <w:sectPr w:rsidR="00444035" w:rsidRPr="001F3556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1201453" w14:textId="77777777" w:rsidR="00444035" w:rsidRPr="001F3556" w:rsidRDefault="00F34309">
      <w:pPr>
        <w:pStyle w:val="Title"/>
        <w:rPr>
          <w:rFonts w:ascii="Times New Roman" w:hAnsi="Times New Roman"/>
        </w:rPr>
      </w:pPr>
      <w:r w:rsidRPr="001F3556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44035" w:rsidRPr="001F3556" w14:paraId="2600A71D" w14:textId="77777777">
        <w:tc>
          <w:tcPr>
            <w:tcW w:w="2304" w:type="dxa"/>
          </w:tcPr>
          <w:p w14:paraId="66B88500" w14:textId="77777777" w:rsidR="00444035" w:rsidRPr="001F3556" w:rsidRDefault="00F34309">
            <w:pPr>
              <w:pStyle w:val="Tabletext"/>
              <w:jc w:val="center"/>
              <w:rPr>
                <w:b/>
              </w:rPr>
            </w:pPr>
            <w:r w:rsidRPr="001F3556">
              <w:rPr>
                <w:b/>
              </w:rPr>
              <w:t>Date</w:t>
            </w:r>
          </w:p>
        </w:tc>
        <w:tc>
          <w:tcPr>
            <w:tcW w:w="1152" w:type="dxa"/>
          </w:tcPr>
          <w:p w14:paraId="4FD34177" w14:textId="77777777" w:rsidR="00444035" w:rsidRPr="001F3556" w:rsidRDefault="00F34309">
            <w:pPr>
              <w:pStyle w:val="Tabletext"/>
              <w:jc w:val="center"/>
              <w:rPr>
                <w:b/>
              </w:rPr>
            </w:pPr>
            <w:r w:rsidRPr="001F3556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68364B8" w14:textId="77777777" w:rsidR="00444035" w:rsidRPr="001F3556" w:rsidRDefault="00F34309">
            <w:pPr>
              <w:pStyle w:val="Tabletext"/>
              <w:jc w:val="center"/>
              <w:rPr>
                <w:b/>
              </w:rPr>
            </w:pPr>
            <w:r w:rsidRPr="001F3556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9BBD5AA" w14:textId="77777777" w:rsidR="00444035" w:rsidRPr="001F3556" w:rsidRDefault="00F34309">
            <w:pPr>
              <w:pStyle w:val="Tabletext"/>
              <w:jc w:val="center"/>
              <w:rPr>
                <w:b/>
              </w:rPr>
            </w:pPr>
            <w:r w:rsidRPr="001F3556">
              <w:rPr>
                <w:b/>
              </w:rPr>
              <w:t>Author</w:t>
            </w:r>
          </w:p>
        </w:tc>
      </w:tr>
      <w:tr w:rsidR="00444035" w:rsidRPr="001F3556" w14:paraId="452CEFC9" w14:textId="77777777">
        <w:tc>
          <w:tcPr>
            <w:tcW w:w="2304" w:type="dxa"/>
          </w:tcPr>
          <w:p w14:paraId="0217BA89" w14:textId="00B93969" w:rsidR="00444035" w:rsidRPr="001F3556" w:rsidRDefault="00FE0090">
            <w:pPr>
              <w:pStyle w:val="Tabletext"/>
            </w:pPr>
            <w:r w:rsidRPr="001F3556">
              <w:t>20/11/2024</w:t>
            </w:r>
          </w:p>
        </w:tc>
        <w:tc>
          <w:tcPr>
            <w:tcW w:w="1152" w:type="dxa"/>
          </w:tcPr>
          <w:p w14:paraId="635BD9AE" w14:textId="434E36E6" w:rsidR="00444035" w:rsidRPr="001F3556" w:rsidRDefault="00F34309">
            <w:pPr>
              <w:pStyle w:val="Tabletext"/>
            </w:pPr>
            <w:r w:rsidRPr="001F3556">
              <w:t>&lt;</w:t>
            </w:r>
            <w:r w:rsidR="00FE0090" w:rsidRPr="001F3556">
              <w:t>1</w:t>
            </w:r>
            <w:r w:rsidRPr="001F3556">
              <w:t>.</w:t>
            </w:r>
            <w:r w:rsidR="00FE0090" w:rsidRPr="001F3556">
              <w:t>0</w:t>
            </w:r>
            <w:r w:rsidRPr="001F3556">
              <w:t>&gt;</w:t>
            </w:r>
          </w:p>
        </w:tc>
        <w:tc>
          <w:tcPr>
            <w:tcW w:w="3744" w:type="dxa"/>
          </w:tcPr>
          <w:p w14:paraId="55BAE618" w14:textId="77777777" w:rsidR="00444035" w:rsidRPr="001F3556" w:rsidRDefault="00F34309">
            <w:pPr>
              <w:pStyle w:val="Tabletext"/>
            </w:pPr>
            <w:r w:rsidRPr="001F3556">
              <w:t>&lt;details&gt;</w:t>
            </w:r>
          </w:p>
        </w:tc>
        <w:tc>
          <w:tcPr>
            <w:tcW w:w="2304" w:type="dxa"/>
          </w:tcPr>
          <w:p w14:paraId="7E19F730" w14:textId="46F3BFF8" w:rsidR="00444035" w:rsidRPr="001F3556" w:rsidRDefault="00FE0090">
            <w:pPr>
              <w:pStyle w:val="Tabletext"/>
            </w:pPr>
            <w:r w:rsidRPr="001F3556">
              <w:t>Hoàng Văn Khải</w:t>
            </w:r>
          </w:p>
        </w:tc>
      </w:tr>
      <w:tr w:rsidR="00444035" w:rsidRPr="001F3556" w14:paraId="489B4A6C" w14:textId="77777777">
        <w:tc>
          <w:tcPr>
            <w:tcW w:w="2304" w:type="dxa"/>
          </w:tcPr>
          <w:p w14:paraId="67F7DBE4" w14:textId="77777777" w:rsidR="00444035" w:rsidRPr="001F3556" w:rsidRDefault="00444035">
            <w:pPr>
              <w:pStyle w:val="Tabletext"/>
            </w:pPr>
          </w:p>
        </w:tc>
        <w:tc>
          <w:tcPr>
            <w:tcW w:w="1152" w:type="dxa"/>
          </w:tcPr>
          <w:p w14:paraId="2ABBACEB" w14:textId="77777777" w:rsidR="00444035" w:rsidRPr="001F3556" w:rsidRDefault="00444035">
            <w:pPr>
              <w:pStyle w:val="Tabletext"/>
            </w:pPr>
          </w:p>
        </w:tc>
        <w:tc>
          <w:tcPr>
            <w:tcW w:w="3744" w:type="dxa"/>
          </w:tcPr>
          <w:p w14:paraId="7CE58D35" w14:textId="77777777" w:rsidR="00444035" w:rsidRPr="001F3556" w:rsidRDefault="00444035">
            <w:pPr>
              <w:pStyle w:val="Tabletext"/>
            </w:pPr>
          </w:p>
        </w:tc>
        <w:tc>
          <w:tcPr>
            <w:tcW w:w="2304" w:type="dxa"/>
          </w:tcPr>
          <w:p w14:paraId="0D67224B" w14:textId="77777777" w:rsidR="00444035" w:rsidRPr="001F3556" w:rsidRDefault="00444035">
            <w:pPr>
              <w:pStyle w:val="Tabletext"/>
            </w:pPr>
          </w:p>
        </w:tc>
      </w:tr>
      <w:tr w:rsidR="00444035" w:rsidRPr="001F3556" w14:paraId="4124F2A6" w14:textId="77777777">
        <w:tc>
          <w:tcPr>
            <w:tcW w:w="2304" w:type="dxa"/>
          </w:tcPr>
          <w:p w14:paraId="0882ED66" w14:textId="77777777" w:rsidR="00444035" w:rsidRPr="001F3556" w:rsidRDefault="00444035">
            <w:pPr>
              <w:pStyle w:val="Tabletext"/>
            </w:pPr>
          </w:p>
        </w:tc>
        <w:tc>
          <w:tcPr>
            <w:tcW w:w="1152" w:type="dxa"/>
          </w:tcPr>
          <w:p w14:paraId="21DA2591" w14:textId="77777777" w:rsidR="00444035" w:rsidRPr="001F3556" w:rsidRDefault="00444035">
            <w:pPr>
              <w:pStyle w:val="Tabletext"/>
            </w:pPr>
          </w:p>
        </w:tc>
        <w:tc>
          <w:tcPr>
            <w:tcW w:w="3744" w:type="dxa"/>
          </w:tcPr>
          <w:p w14:paraId="48DFF867" w14:textId="77777777" w:rsidR="00444035" w:rsidRPr="001F3556" w:rsidRDefault="00444035">
            <w:pPr>
              <w:pStyle w:val="Tabletext"/>
            </w:pPr>
          </w:p>
        </w:tc>
        <w:tc>
          <w:tcPr>
            <w:tcW w:w="2304" w:type="dxa"/>
          </w:tcPr>
          <w:p w14:paraId="53496142" w14:textId="77777777" w:rsidR="00444035" w:rsidRPr="001F3556" w:rsidRDefault="00444035">
            <w:pPr>
              <w:pStyle w:val="Tabletext"/>
            </w:pPr>
          </w:p>
        </w:tc>
      </w:tr>
      <w:tr w:rsidR="00444035" w:rsidRPr="001F3556" w14:paraId="0C4D27B2" w14:textId="77777777">
        <w:tc>
          <w:tcPr>
            <w:tcW w:w="2304" w:type="dxa"/>
          </w:tcPr>
          <w:p w14:paraId="417DA3B2" w14:textId="77777777" w:rsidR="00444035" w:rsidRPr="001F3556" w:rsidRDefault="00444035">
            <w:pPr>
              <w:pStyle w:val="Tabletext"/>
            </w:pPr>
          </w:p>
        </w:tc>
        <w:tc>
          <w:tcPr>
            <w:tcW w:w="1152" w:type="dxa"/>
          </w:tcPr>
          <w:p w14:paraId="0BFDB1E5" w14:textId="77777777" w:rsidR="00444035" w:rsidRPr="001F3556" w:rsidRDefault="00444035">
            <w:pPr>
              <w:pStyle w:val="Tabletext"/>
            </w:pPr>
          </w:p>
        </w:tc>
        <w:tc>
          <w:tcPr>
            <w:tcW w:w="3744" w:type="dxa"/>
          </w:tcPr>
          <w:p w14:paraId="1E9E4395" w14:textId="77777777" w:rsidR="00444035" w:rsidRPr="001F3556" w:rsidRDefault="00444035">
            <w:pPr>
              <w:pStyle w:val="Tabletext"/>
            </w:pPr>
          </w:p>
        </w:tc>
        <w:tc>
          <w:tcPr>
            <w:tcW w:w="2304" w:type="dxa"/>
          </w:tcPr>
          <w:p w14:paraId="3893771B" w14:textId="77777777" w:rsidR="00444035" w:rsidRPr="001F3556" w:rsidRDefault="00444035">
            <w:pPr>
              <w:pStyle w:val="Tabletext"/>
            </w:pPr>
          </w:p>
        </w:tc>
      </w:tr>
    </w:tbl>
    <w:p w14:paraId="06F885D3" w14:textId="77777777" w:rsidR="00444035" w:rsidRPr="001F3556" w:rsidRDefault="00444035"/>
    <w:p w14:paraId="07329EF0" w14:textId="77777777" w:rsidR="00444035" w:rsidRPr="001F3556" w:rsidRDefault="00F34309">
      <w:pPr>
        <w:pStyle w:val="Title"/>
        <w:rPr>
          <w:rFonts w:ascii="Times New Roman" w:hAnsi="Times New Roman"/>
        </w:rPr>
      </w:pPr>
      <w:r w:rsidRPr="001F3556">
        <w:rPr>
          <w:rFonts w:ascii="Times New Roman" w:hAnsi="Times New Roman"/>
        </w:rPr>
        <w:br w:type="page"/>
      </w:r>
      <w:r w:rsidRPr="001F3556">
        <w:rPr>
          <w:rFonts w:ascii="Times New Roman" w:hAnsi="Times New Roman"/>
        </w:rPr>
        <w:lastRenderedPageBreak/>
        <w:t>Table of Contents</w:t>
      </w:r>
    </w:p>
    <w:p w14:paraId="63AB314A" w14:textId="33F0502B" w:rsidR="001F3556" w:rsidRDefault="00F343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 w:rsidRPr="001F3556">
        <w:fldChar w:fldCharType="begin"/>
      </w:r>
      <w:r w:rsidRPr="001F3556">
        <w:instrText xml:space="preserve"> TOC \o "1-3" </w:instrText>
      </w:r>
      <w:r w:rsidRPr="001F3556">
        <w:fldChar w:fldCharType="separate"/>
      </w:r>
      <w:r w:rsidR="001F3556" w:rsidRPr="00DD23BB">
        <w:rPr>
          <w:noProof/>
        </w:rPr>
        <w:t>1.</w:t>
      </w:r>
      <w:r w:rsidR="001F3556"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 w:rsidR="001F3556" w:rsidRPr="00DD23BB">
        <w:rPr>
          <w:noProof/>
        </w:rPr>
        <w:t>Introduction</w:t>
      </w:r>
      <w:r w:rsidR="001F3556">
        <w:rPr>
          <w:noProof/>
        </w:rPr>
        <w:tab/>
      </w:r>
      <w:r w:rsidR="001F3556">
        <w:rPr>
          <w:noProof/>
        </w:rPr>
        <w:fldChar w:fldCharType="begin"/>
      </w:r>
      <w:r w:rsidR="001F3556">
        <w:rPr>
          <w:noProof/>
        </w:rPr>
        <w:instrText xml:space="preserve"> PAGEREF _Toc183070071 \h </w:instrText>
      </w:r>
      <w:r w:rsidR="001F3556">
        <w:rPr>
          <w:noProof/>
        </w:rPr>
      </w:r>
      <w:r w:rsidR="001F3556">
        <w:rPr>
          <w:noProof/>
        </w:rPr>
        <w:fldChar w:fldCharType="separate"/>
      </w:r>
      <w:r w:rsidR="001F3556">
        <w:rPr>
          <w:noProof/>
        </w:rPr>
        <w:t>4</w:t>
      </w:r>
      <w:r w:rsidR="001F3556">
        <w:rPr>
          <w:noProof/>
        </w:rPr>
        <w:fldChar w:fldCharType="end"/>
      </w:r>
    </w:p>
    <w:p w14:paraId="398ECB82" w14:textId="6AB3B5DA" w:rsidR="001F3556" w:rsidRDefault="001F355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 w:rsidRPr="00DD23B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 w:rsidRPr="00DD23BB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_Toc183070072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221C15" w14:textId="7DAD3A89" w:rsidR="001F3556" w:rsidRDefault="001F355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 w:rsidRPr="00DD23B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 w:rsidRPr="00DD23BB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_Toc183070073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9C3402" w14:textId="0CDE5B1F" w:rsidR="001F3556" w:rsidRDefault="001F355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 w:rsidRPr="00DD23B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 w:rsidRPr="00DD23BB">
        <w:rPr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_Toc183070074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841D85" w14:textId="70400CB2" w:rsidR="001F3556" w:rsidRDefault="001F355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 w:rsidRPr="00DD23BB"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 w:rsidRPr="00DD23BB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_Toc183070075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6D6DA1" w14:textId="62C72D1C" w:rsidR="001F3556" w:rsidRDefault="001F355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 w:rsidRPr="00DD23BB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 w:rsidRPr="00DD23BB">
        <w:rPr>
          <w:noProof/>
        </w:rPr>
        <w:t>Architectural Goals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_Toc183070076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138C0F" w14:textId="71F17287" w:rsidR="001F3556" w:rsidRDefault="001F355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 w:rsidRPr="00DD23BB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 w:rsidRPr="00DD23BB">
        <w:rPr>
          <w:noProof/>
        </w:rPr>
        <w:t>Use-Case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_Toc183070077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F0FBBC" w14:textId="0993656E" w:rsidR="001F3556" w:rsidRDefault="001F355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 w:rsidRPr="00DD23BB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 w:rsidRPr="00DD23BB">
        <w:rPr>
          <w:noProof/>
        </w:rPr>
        <w:t>Logical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_Toc183070078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FF61E83" w14:textId="79142C99" w:rsidR="001F3556" w:rsidRDefault="001F355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 w:rsidRPr="00DD23BB"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 w:rsidRPr="00DD23BB">
        <w:rPr>
          <w:noProof/>
        </w:rPr>
        <w:t>Component: Web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_Toc183070079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FD3871" w14:textId="2424B451" w:rsidR="001F3556" w:rsidRDefault="001F355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 w:rsidRPr="00DD23BB"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 w:rsidRPr="00DD23BB">
        <w:rPr>
          <w:noProof/>
        </w:rPr>
        <w:t>Component: API Gateway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_Toc183070080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6B315F" w14:textId="4DF31CFA" w:rsidR="001F3556" w:rsidRDefault="001F355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 w:rsidRPr="00DD23BB"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 w:rsidRPr="00DD23BB">
        <w:rPr>
          <w:noProof/>
        </w:rPr>
        <w:t>Component: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_Toc183070081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B520020" w14:textId="311A0402" w:rsidR="001F3556" w:rsidRDefault="001F355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 w:rsidRPr="00DD23BB"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 w:rsidRPr="00DD23BB">
        <w:rPr>
          <w:noProof/>
        </w:rPr>
        <w:t>Component: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_Toc183070082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DB93B4" w14:textId="1228B312" w:rsidR="001F3556" w:rsidRDefault="001F355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 w:rsidRPr="00DD23BB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 w:rsidRPr="00DD23BB">
        <w:rPr>
          <w:noProof/>
        </w:rPr>
        <w:t>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_Toc183070083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BE568D" w14:textId="1CA95585" w:rsidR="001F3556" w:rsidRDefault="001F355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 w:rsidRPr="00DD23BB"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 w:rsidRPr="00DD23BB">
        <w:rPr>
          <w:noProof/>
        </w:rPr>
        <w:t>Implementation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_Toc183070084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2E4293" w14:textId="77777777" w:rsidR="00444035" w:rsidRPr="001F3556" w:rsidRDefault="00F34309">
      <w:pPr>
        <w:pStyle w:val="Title"/>
        <w:rPr>
          <w:rFonts w:ascii="Times New Roman" w:hAnsi="Times New Roman"/>
        </w:rPr>
      </w:pPr>
      <w:r w:rsidRPr="001F3556">
        <w:rPr>
          <w:rFonts w:ascii="Times New Roman" w:hAnsi="Times New Roman"/>
        </w:rPr>
        <w:fldChar w:fldCharType="end"/>
      </w:r>
      <w:r w:rsidRPr="001F3556">
        <w:rPr>
          <w:rFonts w:ascii="Times New Roman" w:hAnsi="Times New Roman"/>
        </w:rPr>
        <w:br w:type="page"/>
      </w:r>
      <w:r w:rsidR="004455A2" w:rsidRPr="001F3556">
        <w:rPr>
          <w:rFonts w:ascii="Times New Roman" w:hAnsi="Times New Roman"/>
        </w:rPr>
        <w:lastRenderedPageBreak/>
        <w:fldChar w:fldCharType="begin"/>
      </w:r>
      <w:r w:rsidR="004455A2" w:rsidRPr="001F3556">
        <w:rPr>
          <w:rFonts w:ascii="Times New Roman" w:hAnsi="Times New Roman"/>
        </w:rPr>
        <w:instrText xml:space="preserve"> TITLE  \* MERGEFORMAT </w:instrText>
      </w:r>
      <w:r w:rsidR="004455A2" w:rsidRPr="001F3556">
        <w:rPr>
          <w:rFonts w:ascii="Times New Roman" w:hAnsi="Times New Roman"/>
        </w:rPr>
        <w:fldChar w:fldCharType="separate"/>
      </w:r>
      <w:r w:rsidR="004455A2" w:rsidRPr="001F3556">
        <w:rPr>
          <w:rFonts w:ascii="Times New Roman" w:hAnsi="Times New Roman"/>
        </w:rPr>
        <w:t>Software Architecture Document</w:t>
      </w:r>
      <w:r w:rsidR="004455A2" w:rsidRPr="001F3556">
        <w:rPr>
          <w:rFonts w:ascii="Times New Roman" w:hAnsi="Times New Roman"/>
        </w:rPr>
        <w:fldChar w:fldCharType="end"/>
      </w:r>
      <w:r w:rsidRPr="001F3556">
        <w:rPr>
          <w:rFonts w:ascii="Times New Roman" w:hAnsi="Times New Roman"/>
        </w:rPr>
        <w:t xml:space="preserve"> </w:t>
      </w:r>
    </w:p>
    <w:p w14:paraId="53BCED4C" w14:textId="2CF90B26" w:rsidR="00444035" w:rsidRPr="001F3556" w:rsidRDefault="00F34309">
      <w:pPr>
        <w:pStyle w:val="Heading1"/>
        <w:rPr>
          <w:rFonts w:ascii="Times New Roman" w:hAnsi="Times New Roman"/>
          <w:sz w:val="28"/>
          <w:szCs w:val="28"/>
        </w:rPr>
      </w:pPr>
      <w:bookmarkStart w:id="0" w:name="_Toc456598586"/>
      <w:bookmarkStart w:id="1" w:name="_Toc183070071"/>
      <w:r w:rsidRPr="001F3556">
        <w:rPr>
          <w:rFonts w:ascii="Times New Roman" w:hAnsi="Times New Roman"/>
          <w:sz w:val="28"/>
          <w:szCs w:val="28"/>
        </w:rPr>
        <w:t>Introduction</w:t>
      </w:r>
      <w:bookmarkEnd w:id="0"/>
      <w:bookmarkEnd w:id="1"/>
    </w:p>
    <w:p w14:paraId="692D7F41" w14:textId="6D7511D6" w:rsidR="00FE40EC" w:rsidRPr="001F3556" w:rsidRDefault="00FE40EC" w:rsidP="00FE40EC">
      <w:pPr>
        <w:pStyle w:val="Heading2"/>
        <w:rPr>
          <w:rFonts w:ascii="Times New Roman" w:hAnsi="Times New Roman"/>
          <w:sz w:val="24"/>
          <w:szCs w:val="24"/>
        </w:rPr>
      </w:pPr>
      <w:bookmarkStart w:id="2" w:name="_Toc183070072"/>
      <w:r w:rsidRPr="001F3556">
        <w:rPr>
          <w:rFonts w:ascii="Times New Roman" w:hAnsi="Times New Roman"/>
          <w:sz w:val="24"/>
          <w:szCs w:val="24"/>
        </w:rPr>
        <w:t>Purpose</w:t>
      </w:r>
      <w:bookmarkEnd w:id="2"/>
    </w:p>
    <w:p w14:paraId="0F56639B" w14:textId="38E8E8A4" w:rsidR="00FE40EC" w:rsidRPr="001F3556" w:rsidRDefault="00FE40EC" w:rsidP="00FE40EC">
      <w:pPr>
        <w:ind w:left="720"/>
      </w:pPr>
      <w:r w:rsidRPr="001F3556">
        <w:t>The purpose of this document is to define the software architecture for the Supplement and Fitness Shop system. It provides a high-level overview of the system’s architecture, including its main components, their interactions, and the underlying principles and guidelines. This document serves as a reference for stakeholders, including developers, testers, project managers, and maintainers, ensuring alignment and consistency throughout the software development lifecycle.</w:t>
      </w:r>
    </w:p>
    <w:p w14:paraId="45136494" w14:textId="77777777" w:rsidR="00FE40EC" w:rsidRPr="001F3556" w:rsidRDefault="00FE40EC" w:rsidP="00FE40EC">
      <w:pPr>
        <w:pStyle w:val="Heading2"/>
        <w:rPr>
          <w:rFonts w:ascii="Times New Roman" w:hAnsi="Times New Roman"/>
          <w:sz w:val="24"/>
          <w:szCs w:val="24"/>
        </w:rPr>
      </w:pPr>
      <w:bookmarkStart w:id="3" w:name="_Toc183070073"/>
      <w:r w:rsidRPr="001F3556">
        <w:rPr>
          <w:rFonts w:ascii="Times New Roman" w:hAnsi="Times New Roman"/>
          <w:sz w:val="24"/>
          <w:szCs w:val="24"/>
        </w:rPr>
        <w:t>Scope</w:t>
      </w:r>
      <w:bookmarkEnd w:id="3"/>
    </w:p>
    <w:p w14:paraId="63C0642C" w14:textId="519FA05C" w:rsidR="00FE40EC" w:rsidRPr="001F3556" w:rsidRDefault="00FE40EC" w:rsidP="00FE40EC">
      <w:pPr>
        <w:ind w:left="720"/>
      </w:pPr>
      <w:r w:rsidRPr="001F3556">
        <w:t>This Vision Document applies to the Supplement and Fitness Shop web, which will be developed by the Nao Co Bap team. The team will develop this web-based system to facilitate the sale and promotion of supplements and fitness-related products, integrating with an existing product inventory database.</w:t>
      </w:r>
    </w:p>
    <w:p w14:paraId="73D7CB46" w14:textId="1882A408" w:rsidR="00C92ABD" w:rsidRPr="001F3556" w:rsidRDefault="00C92ABD" w:rsidP="00C92ABD">
      <w:pPr>
        <w:pStyle w:val="Heading2"/>
        <w:rPr>
          <w:rFonts w:ascii="Times New Roman" w:hAnsi="Times New Roman"/>
          <w:sz w:val="24"/>
          <w:szCs w:val="24"/>
        </w:rPr>
      </w:pPr>
      <w:bookmarkStart w:id="4" w:name="_Toc183070074"/>
      <w:r w:rsidRPr="001F3556">
        <w:rPr>
          <w:rFonts w:ascii="Times New Roman" w:hAnsi="Times New Roman"/>
          <w:sz w:val="24"/>
          <w:szCs w:val="24"/>
        </w:rPr>
        <w:t>Definitions, Acronyms and Abbreviations</w:t>
      </w:r>
      <w:bookmarkEnd w:id="4"/>
    </w:p>
    <w:p w14:paraId="66DB7655" w14:textId="1A42D30B" w:rsidR="0037797F" w:rsidRPr="001F3556" w:rsidRDefault="00F40EB2" w:rsidP="00F40EB2">
      <w:pPr>
        <w:pStyle w:val="ListParagraph"/>
        <w:numPr>
          <w:ilvl w:val="0"/>
          <w:numId w:val="25"/>
        </w:numPr>
      </w:pPr>
      <w:r w:rsidRPr="001F3556">
        <w:t>API (Application Programming Interface): is a set of rules and protocols that allows one software application to communicate with another.</w:t>
      </w:r>
    </w:p>
    <w:p w14:paraId="10A70E90" w14:textId="5BEF2B56" w:rsidR="00377C2F" w:rsidRPr="001F3556" w:rsidRDefault="00377C2F" w:rsidP="00F40EB2">
      <w:pPr>
        <w:pStyle w:val="ListParagraph"/>
        <w:numPr>
          <w:ilvl w:val="0"/>
          <w:numId w:val="25"/>
        </w:numPr>
      </w:pPr>
      <w:r w:rsidRPr="001F3556">
        <w:t>Stakeholder: Individuals or groups interested in the project, including developers, users, and managers.</w:t>
      </w:r>
    </w:p>
    <w:p w14:paraId="7F31D0D5" w14:textId="4BDDB515" w:rsidR="00C92ABD" w:rsidRPr="001F3556" w:rsidRDefault="00C92ABD" w:rsidP="00C92ABD">
      <w:pPr>
        <w:pStyle w:val="Heading2"/>
        <w:rPr>
          <w:rFonts w:ascii="Times New Roman" w:hAnsi="Times New Roman"/>
          <w:sz w:val="24"/>
          <w:szCs w:val="24"/>
        </w:rPr>
      </w:pPr>
      <w:bookmarkStart w:id="5" w:name="_Toc183070075"/>
      <w:r w:rsidRPr="001F3556">
        <w:rPr>
          <w:rFonts w:ascii="Times New Roman" w:hAnsi="Times New Roman"/>
          <w:sz w:val="24"/>
          <w:szCs w:val="24"/>
        </w:rPr>
        <w:t>References</w:t>
      </w:r>
      <w:bookmarkEnd w:id="5"/>
    </w:p>
    <w:p w14:paraId="1378B349" w14:textId="4DB9BDB7" w:rsidR="0037797F" w:rsidRPr="001F3556" w:rsidRDefault="00874830" w:rsidP="0037797F">
      <w:r w:rsidRPr="001F3556">
        <w:tab/>
        <w:t>Applicable references are:</w:t>
      </w:r>
    </w:p>
    <w:p w14:paraId="69AFF95C" w14:textId="1EB90CA0" w:rsidR="00874830" w:rsidRPr="001F3556" w:rsidRDefault="00874830" w:rsidP="00874830">
      <w:pPr>
        <w:pStyle w:val="ListParagraph"/>
        <w:numPr>
          <w:ilvl w:val="0"/>
          <w:numId w:val="27"/>
        </w:numPr>
      </w:pPr>
      <w:r w:rsidRPr="001F3556">
        <w:t>PA3 instuction file</w:t>
      </w:r>
    </w:p>
    <w:p w14:paraId="3C26222E" w14:textId="11268D48" w:rsidR="00874830" w:rsidRPr="001F3556" w:rsidRDefault="00874830" w:rsidP="00874830">
      <w:pPr>
        <w:pStyle w:val="ListParagraph"/>
        <w:numPr>
          <w:ilvl w:val="0"/>
          <w:numId w:val="27"/>
        </w:numPr>
      </w:pPr>
      <w:r w:rsidRPr="001F3556">
        <w:t xml:space="preserve">Viblo, API Gateway là gì? Tại sao một hệ thống microservices lại cần API Gateway?, link: </w:t>
      </w:r>
      <w:hyperlink r:id="rId9" w:history="1">
        <w:r w:rsidRPr="001F3556">
          <w:rPr>
            <w:rStyle w:val="Hyperlink"/>
          </w:rPr>
          <w:t>https://viblo.asia/p/api-gateway-la-gi-tai-sao-mot-he-thong-microservices-lai-can-api-gateway-Do754pDX5M6</w:t>
        </w:r>
      </w:hyperlink>
      <w:r w:rsidRPr="001F3556">
        <w:t>, published: 15/1/2019.</w:t>
      </w:r>
    </w:p>
    <w:p w14:paraId="0F06CBFD" w14:textId="12788122" w:rsidR="00874830" w:rsidRPr="001F3556" w:rsidRDefault="00874830" w:rsidP="00874830">
      <w:pPr>
        <w:pStyle w:val="ListParagraph"/>
        <w:numPr>
          <w:ilvl w:val="0"/>
          <w:numId w:val="27"/>
        </w:numPr>
      </w:pPr>
      <w:r w:rsidRPr="001F3556">
        <w:t xml:space="preserve">Example: Software Architecture Document, link: </w:t>
      </w:r>
      <w:hyperlink r:id="rId10" w:history="1">
        <w:r w:rsidRPr="001F3556">
          <w:rPr>
            <w:rStyle w:val="Hyperlink"/>
          </w:rPr>
          <w:t>https://www.ecs.csun.edu/~rlingard/COMP684/Example2SoftArch.htm</w:t>
        </w:r>
      </w:hyperlink>
      <w:r w:rsidRPr="001F3556">
        <w:t>, last accessed: 20/11/2024.</w:t>
      </w:r>
    </w:p>
    <w:p w14:paraId="1C852635" w14:textId="0029EEF2" w:rsidR="00444035" w:rsidRPr="001F3556" w:rsidRDefault="00F34309">
      <w:pPr>
        <w:pStyle w:val="Heading1"/>
        <w:rPr>
          <w:rFonts w:ascii="Times New Roman" w:hAnsi="Times New Roman"/>
          <w:sz w:val="28"/>
          <w:szCs w:val="28"/>
        </w:rPr>
      </w:pPr>
      <w:bookmarkStart w:id="6" w:name="_Toc183070076"/>
      <w:r w:rsidRPr="001F3556">
        <w:rPr>
          <w:rFonts w:ascii="Times New Roman" w:hAnsi="Times New Roman"/>
          <w:sz w:val="28"/>
          <w:szCs w:val="28"/>
        </w:rPr>
        <w:t>Architectural Goals and Constraints</w:t>
      </w:r>
      <w:bookmarkEnd w:id="6"/>
      <w:r w:rsidRPr="001F3556">
        <w:rPr>
          <w:rFonts w:ascii="Times New Roman" w:hAnsi="Times New Roman"/>
          <w:sz w:val="28"/>
          <w:szCs w:val="28"/>
        </w:rPr>
        <w:t xml:space="preserve"> </w:t>
      </w:r>
    </w:p>
    <w:p w14:paraId="6FCA5CDA" w14:textId="77777777" w:rsidR="00DF2660" w:rsidRPr="001F3556" w:rsidRDefault="00DF2660" w:rsidP="00DF2660">
      <w:pPr>
        <w:pStyle w:val="ListParagraph"/>
        <w:numPr>
          <w:ilvl w:val="0"/>
          <w:numId w:val="23"/>
        </w:numPr>
        <w:spacing w:after="120"/>
      </w:pPr>
      <w:r w:rsidRPr="001F3556">
        <w:t>Responding speed: The website should respond to any of the user’s commands within 1 sec</w:t>
      </w:r>
    </w:p>
    <w:p w14:paraId="4159129A" w14:textId="77777777" w:rsidR="00DF2660" w:rsidRPr="001F3556" w:rsidRDefault="00DF2660" w:rsidP="00DF2660">
      <w:pPr>
        <w:pStyle w:val="ListParagraph"/>
        <w:numPr>
          <w:ilvl w:val="0"/>
          <w:numId w:val="23"/>
        </w:numPr>
        <w:spacing w:after="120"/>
      </w:pPr>
      <w:r w:rsidRPr="001F3556">
        <w:t>System requirement: The website can run on any browser, any OS, or any device.</w:t>
      </w:r>
    </w:p>
    <w:p w14:paraId="112B7E15" w14:textId="77777777" w:rsidR="00DF2660" w:rsidRPr="001F3556" w:rsidRDefault="00DF2660" w:rsidP="00DF2660">
      <w:pPr>
        <w:pStyle w:val="ListParagraph"/>
        <w:numPr>
          <w:ilvl w:val="0"/>
          <w:numId w:val="23"/>
        </w:numPr>
        <w:spacing w:after="120"/>
      </w:pPr>
      <w:r w:rsidRPr="001F3556">
        <w:t>Availability: The website should be able to be visited 24/7</w:t>
      </w:r>
    </w:p>
    <w:p w14:paraId="4C90A0D4" w14:textId="77777777" w:rsidR="00DF2660" w:rsidRPr="001F3556" w:rsidRDefault="00DF2660" w:rsidP="00DF2660">
      <w:pPr>
        <w:pStyle w:val="ListParagraph"/>
        <w:numPr>
          <w:ilvl w:val="0"/>
          <w:numId w:val="23"/>
        </w:numPr>
        <w:spacing w:after="120"/>
      </w:pPr>
      <w:r w:rsidRPr="001F3556">
        <w:t>Downtime: Should there be any problem and the website has to be shut down for maintenance, downtime should not exceed 12 hours.</w:t>
      </w:r>
    </w:p>
    <w:p w14:paraId="6376BD81" w14:textId="77777777" w:rsidR="00DF2660" w:rsidRPr="001F3556" w:rsidRDefault="00DF2660" w:rsidP="00DF2660">
      <w:pPr>
        <w:pStyle w:val="ListParagraph"/>
        <w:numPr>
          <w:ilvl w:val="0"/>
          <w:numId w:val="23"/>
        </w:numPr>
        <w:spacing w:after="120"/>
      </w:pPr>
      <w:r w:rsidRPr="001F3556">
        <w:t>User-friendly: The website’s interface should be friendly to users, and eye-catching. All the features should be easy to understand and quickly get used to. The content must be legal and appropriate for any person.</w:t>
      </w:r>
    </w:p>
    <w:p w14:paraId="5D50EB8F" w14:textId="77777777" w:rsidR="00DF2660" w:rsidRPr="001F3556" w:rsidRDefault="00DF2660" w:rsidP="00DF2660">
      <w:pPr>
        <w:pStyle w:val="ListParagraph"/>
        <w:numPr>
          <w:ilvl w:val="0"/>
          <w:numId w:val="23"/>
        </w:numPr>
        <w:spacing w:after="120"/>
      </w:pPr>
      <w:r w:rsidRPr="001F3556">
        <w:t>Security: The website must have the ability to protect every customer's information.</w:t>
      </w:r>
    </w:p>
    <w:p w14:paraId="0469A3CC" w14:textId="77777777" w:rsidR="00DF2660" w:rsidRPr="001F3556" w:rsidRDefault="00DF2660" w:rsidP="00DF2660">
      <w:pPr>
        <w:pStyle w:val="ListParagraph"/>
        <w:numPr>
          <w:ilvl w:val="0"/>
          <w:numId w:val="23"/>
        </w:numPr>
        <w:spacing w:after="120"/>
      </w:pPr>
      <w:r w:rsidRPr="001F3556">
        <w:t>Maintenance: The website should be easy to maintain, and repair.</w:t>
      </w:r>
    </w:p>
    <w:p w14:paraId="63BD6A3A" w14:textId="77777777" w:rsidR="00DF2660" w:rsidRPr="001F3556" w:rsidRDefault="00DF2660" w:rsidP="00DF2660">
      <w:pPr>
        <w:pStyle w:val="ListParagraph"/>
        <w:numPr>
          <w:ilvl w:val="0"/>
          <w:numId w:val="23"/>
        </w:numPr>
        <w:spacing w:after="120"/>
      </w:pPr>
      <w:r w:rsidRPr="001F3556">
        <w:t>Database: The website should have a large database to store the website’s data and users’ data.</w:t>
      </w:r>
    </w:p>
    <w:p w14:paraId="1E57F148" w14:textId="77777777" w:rsidR="00DF2660" w:rsidRPr="001F3556" w:rsidRDefault="00DF2660" w:rsidP="00387778">
      <w:pPr>
        <w:pStyle w:val="ListParagraph"/>
        <w:numPr>
          <w:ilvl w:val="0"/>
          <w:numId w:val="23"/>
        </w:numPr>
        <w:rPr>
          <w:b/>
          <w:sz w:val="24"/>
        </w:rPr>
      </w:pPr>
      <w:r w:rsidRPr="001F3556">
        <w:t>Stability: The website should be able to handle 10 users browsing at a time.</w:t>
      </w:r>
    </w:p>
    <w:p w14:paraId="0DE3FE3F" w14:textId="79DC9548" w:rsidR="00444035" w:rsidRPr="001F3556" w:rsidRDefault="00F34309" w:rsidP="00DF2660">
      <w:pPr>
        <w:pStyle w:val="Heading1"/>
        <w:rPr>
          <w:rFonts w:ascii="Times New Roman" w:hAnsi="Times New Roman"/>
          <w:sz w:val="28"/>
          <w:szCs w:val="28"/>
        </w:rPr>
      </w:pPr>
      <w:bookmarkStart w:id="7" w:name="_Toc183070077"/>
      <w:r w:rsidRPr="001F3556">
        <w:rPr>
          <w:rFonts w:ascii="Times New Roman" w:hAnsi="Times New Roman"/>
          <w:sz w:val="28"/>
          <w:szCs w:val="28"/>
        </w:rPr>
        <w:lastRenderedPageBreak/>
        <w:t xml:space="preserve">Use-Case </w:t>
      </w:r>
      <w:r w:rsidR="008C1910" w:rsidRPr="001F3556">
        <w:rPr>
          <w:rFonts w:ascii="Times New Roman" w:hAnsi="Times New Roman"/>
          <w:sz w:val="28"/>
          <w:szCs w:val="28"/>
        </w:rPr>
        <w:t>Model</w:t>
      </w:r>
      <w:bookmarkEnd w:id="7"/>
      <w:r w:rsidRPr="001F3556">
        <w:rPr>
          <w:rFonts w:ascii="Times New Roman" w:hAnsi="Times New Roman"/>
          <w:sz w:val="28"/>
          <w:szCs w:val="28"/>
        </w:rPr>
        <w:t xml:space="preserve"> </w:t>
      </w:r>
    </w:p>
    <w:p w14:paraId="3A7F8A36" w14:textId="18DBD452" w:rsidR="0061403C" w:rsidRPr="001F3556" w:rsidRDefault="00387778" w:rsidP="0061403C">
      <w:pPr>
        <w:pStyle w:val="InfoBlue"/>
      </w:pPr>
      <w:r w:rsidRPr="001F3556">
        <w:rPr>
          <w:noProof/>
        </w:rPr>
        <w:drawing>
          <wp:inline distT="0" distB="0" distL="0" distR="0" wp14:anchorId="1F4AEB1D" wp14:editId="42B9E131">
            <wp:extent cx="5944235" cy="4596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459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2FA6E1" w14:textId="77777777" w:rsidR="0061403C" w:rsidRPr="001F3556" w:rsidRDefault="0061403C">
      <w:pPr>
        <w:widowControl/>
        <w:spacing w:line="240" w:lineRule="auto"/>
        <w:rPr>
          <w:b/>
          <w:sz w:val="24"/>
        </w:rPr>
      </w:pPr>
      <w:r w:rsidRPr="001F3556">
        <w:br w:type="page"/>
      </w:r>
    </w:p>
    <w:p w14:paraId="772D0B42" w14:textId="77777777" w:rsidR="0061403C" w:rsidRPr="001F3556" w:rsidRDefault="00A0216D" w:rsidP="0061403C">
      <w:pPr>
        <w:pStyle w:val="Heading1"/>
        <w:rPr>
          <w:rFonts w:ascii="Times New Roman" w:hAnsi="Times New Roman"/>
          <w:sz w:val="28"/>
          <w:szCs w:val="28"/>
        </w:rPr>
      </w:pPr>
      <w:bookmarkStart w:id="8" w:name="_Toc183070078"/>
      <w:r w:rsidRPr="001F3556">
        <w:rPr>
          <w:rFonts w:ascii="Times New Roman" w:hAnsi="Times New Roman"/>
          <w:sz w:val="28"/>
          <w:szCs w:val="28"/>
        </w:rPr>
        <w:lastRenderedPageBreak/>
        <w:t>Logical View</w:t>
      </w:r>
      <w:bookmarkEnd w:id="8"/>
      <w:r w:rsidRPr="001F3556">
        <w:rPr>
          <w:rFonts w:ascii="Times New Roman" w:hAnsi="Times New Roman"/>
          <w:sz w:val="28"/>
          <w:szCs w:val="28"/>
        </w:rPr>
        <w:t xml:space="preserve"> </w:t>
      </w:r>
    </w:p>
    <w:p w14:paraId="54952AFA" w14:textId="62EB9E96" w:rsidR="0061403C" w:rsidRPr="001F3556" w:rsidRDefault="0061403C" w:rsidP="0061403C">
      <w:pPr>
        <w:jc w:val="center"/>
      </w:pPr>
      <w:r w:rsidRPr="001F3556">
        <w:rPr>
          <w:noProof/>
        </w:rPr>
        <w:drawing>
          <wp:inline distT="0" distB="0" distL="0" distR="0" wp14:anchorId="4C847270" wp14:editId="14BD5B55">
            <wp:extent cx="4620270" cy="434400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DE3A" w14:textId="77777777" w:rsidR="00F40EB2" w:rsidRPr="001F3556" w:rsidRDefault="00F40EB2" w:rsidP="0061403C">
      <w:pPr>
        <w:jc w:val="center"/>
      </w:pPr>
    </w:p>
    <w:p w14:paraId="0B80C8FF" w14:textId="6B12CE8A" w:rsidR="00F40EB2" w:rsidRPr="001F3556" w:rsidRDefault="00F40EB2" w:rsidP="00F40EB2">
      <w:pPr>
        <w:pStyle w:val="ListParagraph"/>
        <w:numPr>
          <w:ilvl w:val="0"/>
          <w:numId w:val="26"/>
        </w:numPr>
        <w:jc w:val="both"/>
      </w:pPr>
      <w:r w:rsidRPr="001F3556">
        <w:t xml:space="preserve">Web Application: The front-end of website. It show view part of website and takes functions of services from API Gateway </w:t>
      </w:r>
      <w:r w:rsidR="00EF6266" w:rsidRPr="001F3556">
        <w:t>to complete requirements of stakeholders.</w:t>
      </w:r>
    </w:p>
    <w:p w14:paraId="4B8A6863" w14:textId="00C4F57C" w:rsidR="00EF6266" w:rsidRPr="001F3556" w:rsidRDefault="00EF6266" w:rsidP="00F40EB2">
      <w:pPr>
        <w:pStyle w:val="ListParagraph"/>
        <w:numPr>
          <w:ilvl w:val="0"/>
          <w:numId w:val="26"/>
        </w:numPr>
        <w:jc w:val="both"/>
      </w:pPr>
      <w:r w:rsidRPr="001F3556">
        <w:t>API Gateway: The way to connect back-end and front-end. It takes requests from front-end, send it to back-end and also takes responses from back-end, send it to front-end.</w:t>
      </w:r>
    </w:p>
    <w:p w14:paraId="1F0A4C13" w14:textId="0BF4147C" w:rsidR="00EF6266" w:rsidRPr="001F3556" w:rsidRDefault="00EF6266" w:rsidP="00F40EB2">
      <w:pPr>
        <w:pStyle w:val="ListParagraph"/>
        <w:numPr>
          <w:ilvl w:val="0"/>
          <w:numId w:val="26"/>
        </w:numPr>
        <w:jc w:val="both"/>
      </w:pPr>
      <w:r w:rsidRPr="001F3556">
        <w:t>Services: The back-end of website. It is designed to complete requirements of stakeholders. It takes requests from API Gateway, takes data from database and send response API Gateway.</w:t>
      </w:r>
    </w:p>
    <w:p w14:paraId="2DC29DD5" w14:textId="77E18317" w:rsidR="00EF6266" w:rsidRPr="001F3556" w:rsidRDefault="00EF6266" w:rsidP="00F40EB2">
      <w:pPr>
        <w:pStyle w:val="ListParagraph"/>
        <w:numPr>
          <w:ilvl w:val="0"/>
          <w:numId w:val="26"/>
        </w:numPr>
        <w:jc w:val="both"/>
      </w:pPr>
      <w:r w:rsidRPr="001F3556">
        <w:t>Database: Store data of website.</w:t>
      </w:r>
    </w:p>
    <w:p w14:paraId="31BB25C2" w14:textId="24740E9B" w:rsidR="00A44B6A" w:rsidRPr="001F3556" w:rsidRDefault="00A0216D" w:rsidP="0061403C">
      <w:pPr>
        <w:pStyle w:val="Heading2"/>
        <w:rPr>
          <w:rFonts w:ascii="Times New Roman" w:hAnsi="Times New Roman"/>
          <w:sz w:val="24"/>
          <w:szCs w:val="24"/>
        </w:rPr>
      </w:pPr>
      <w:bookmarkStart w:id="9" w:name="_Toc183070079"/>
      <w:r w:rsidRPr="001F3556">
        <w:rPr>
          <w:rFonts w:ascii="Times New Roman" w:hAnsi="Times New Roman"/>
          <w:sz w:val="24"/>
          <w:szCs w:val="24"/>
        </w:rPr>
        <w:t xml:space="preserve">Component: </w:t>
      </w:r>
      <w:r w:rsidR="0061403C" w:rsidRPr="001F3556">
        <w:rPr>
          <w:rFonts w:ascii="Times New Roman" w:hAnsi="Times New Roman"/>
          <w:sz w:val="24"/>
          <w:szCs w:val="24"/>
        </w:rPr>
        <w:t>Web Application</w:t>
      </w:r>
      <w:bookmarkEnd w:id="9"/>
    </w:p>
    <w:p w14:paraId="52751933" w14:textId="3E220810" w:rsidR="008520E6" w:rsidRPr="001F3556" w:rsidRDefault="00E05CB3" w:rsidP="008520E6">
      <w:pPr>
        <w:pStyle w:val="ListParagraph"/>
        <w:widowControl/>
        <w:numPr>
          <w:ilvl w:val="0"/>
          <w:numId w:val="28"/>
        </w:numPr>
        <w:spacing w:line="240" w:lineRule="auto"/>
        <w:rPr>
          <w:sz w:val="24"/>
          <w:szCs w:val="24"/>
        </w:rPr>
      </w:pPr>
      <w:r w:rsidRPr="001F3556">
        <w:rPr>
          <w:b/>
          <w:bCs/>
          <w:sz w:val="24"/>
          <w:szCs w:val="24"/>
        </w:rPr>
        <w:t>-</w:t>
      </w:r>
      <w:r w:rsidR="008520E6" w:rsidRPr="001F3556">
        <w:rPr>
          <w:b/>
          <w:bCs/>
          <w:sz w:val="24"/>
          <w:szCs w:val="24"/>
        </w:rPr>
        <w:t>components</w:t>
      </w:r>
      <w:r w:rsidR="008520E6" w:rsidRPr="001F3556">
        <w:rPr>
          <w:sz w:val="24"/>
          <w:szCs w:val="24"/>
        </w:rPr>
        <w:t>: Array containing reusable UI components (login form, dashboard,</w:t>
      </w:r>
      <w:r w:rsidR="0081734F" w:rsidRPr="001F3556">
        <w:rPr>
          <w:sz w:val="24"/>
          <w:szCs w:val="24"/>
        </w:rPr>
        <w:t>…</w:t>
      </w:r>
      <w:r w:rsidR="008520E6" w:rsidRPr="001F3556">
        <w:rPr>
          <w:sz w:val="24"/>
          <w:szCs w:val="24"/>
        </w:rPr>
        <w:t>).</w:t>
      </w:r>
    </w:p>
    <w:p w14:paraId="71548DD2" w14:textId="636BB7A3" w:rsidR="008520E6" w:rsidRPr="001F3556" w:rsidRDefault="00E05CB3" w:rsidP="008520E6">
      <w:pPr>
        <w:pStyle w:val="ListParagraph"/>
        <w:widowControl/>
        <w:numPr>
          <w:ilvl w:val="0"/>
          <w:numId w:val="28"/>
        </w:numPr>
        <w:spacing w:line="240" w:lineRule="auto"/>
        <w:rPr>
          <w:sz w:val="24"/>
          <w:szCs w:val="24"/>
        </w:rPr>
      </w:pPr>
      <w:r w:rsidRPr="001F3556">
        <w:rPr>
          <w:b/>
          <w:bCs/>
          <w:sz w:val="24"/>
          <w:szCs w:val="24"/>
        </w:rPr>
        <w:t>-</w:t>
      </w:r>
      <w:r w:rsidR="008520E6" w:rsidRPr="001F3556">
        <w:rPr>
          <w:b/>
          <w:bCs/>
          <w:sz w:val="24"/>
          <w:szCs w:val="24"/>
        </w:rPr>
        <w:t>styles</w:t>
      </w:r>
      <w:r w:rsidR="008520E6" w:rsidRPr="001F3556">
        <w:rPr>
          <w:sz w:val="24"/>
          <w:szCs w:val="24"/>
        </w:rPr>
        <w:t>: Object holding CSS styles for rendering the UI.</w:t>
      </w:r>
    </w:p>
    <w:p w14:paraId="53D19864" w14:textId="3670C101" w:rsidR="008520E6" w:rsidRPr="001F3556" w:rsidRDefault="00E05CB3" w:rsidP="008520E6">
      <w:pPr>
        <w:pStyle w:val="ListParagraph"/>
        <w:widowControl/>
        <w:numPr>
          <w:ilvl w:val="0"/>
          <w:numId w:val="28"/>
        </w:numPr>
        <w:spacing w:line="240" w:lineRule="auto"/>
        <w:rPr>
          <w:sz w:val="24"/>
          <w:szCs w:val="24"/>
        </w:rPr>
      </w:pPr>
      <w:r w:rsidRPr="001F3556">
        <w:rPr>
          <w:b/>
          <w:bCs/>
          <w:sz w:val="24"/>
          <w:szCs w:val="24"/>
        </w:rPr>
        <w:t>+</w:t>
      </w:r>
      <w:r w:rsidR="008520E6" w:rsidRPr="001F3556">
        <w:rPr>
          <w:b/>
          <w:bCs/>
          <w:sz w:val="24"/>
          <w:szCs w:val="24"/>
        </w:rPr>
        <w:t>render</w:t>
      </w:r>
      <w:r w:rsidR="008520E6" w:rsidRPr="001F3556">
        <w:rPr>
          <w:sz w:val="24"/>
          <w:szCs w:val="24"/>
        </w:rPr>
        <w:t>(): Handles rendering the UI elements dynamically.</w:t>
      </w:r>
    </w:p>
    <w:p w14:paraId="2AD00BC5" w14:textId="1EA92692" w:rsidR="008520E6" w:rsidRPr="001F3556" w:rsidRDefault="00E05CB3" w:rsidP="008520E6">
      <w:pPr>
        <w:pStyle w:val="ListParagraph"/>
        <w:widowControl/>
        <w:numPr>
          <w:ilvl w:val="0"/>
          <w:numId w:val="28"/>
        </w:numPr>
        <w:spacing w:line="240" w:lineRule="auto"/>
        <w:rPr>
          <w:sz w:val="24"/>
          <w:szCs w:val="24"/>
        </w:rPr>
      </w:pPr>
      <w:r w:rsidRPr="001F3556">
        <w:rPr>
          <w:b/>
          <w:bCs/>
          <w:sz w:val="24"/>
          <w:szCs w:val="24"/>
        </w:rPr>
        <w:t>+</w:t>
      </w:r>
      <w:r w:rsidR="008520E6" w:rsidRPr="001F3556">
        <w:rPr>
          <w:b/>
          <w:bCs/>
          <w:sz w:val="24"/>
          <w:szCs w:val="24"/>
        </w:rPr>
        <w:t>handleRequest</w:t>
      </w:r>
      <w:r w:rsidR="008520E6" w:rsidRPr="001F3556">
        <w:rPr>
          <w:sz w:val="24"/>
          <w:szCs w:val="24"/>
        </w:rPr>
        <w:t>(): Sends requests to the API Gateway.</w:t>
      </w:r>
    </w:p>
    <w:p w14:paraId="50E8E932" w14:textId="5A397565" w:rsidR="008520E6" w:rsidRPr="001F3556" w:rsidRDefault="00E05CB3" w:rsidP="008520E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1F3556">
        <w:rPr>
          <w:b/>
          <w:bCs/>
          <w:sz w:val="24"/>
          <w:szCs w:val="24"/>
        </w:rPr>
        <w:t>+</w:t>
      </w:r>
      <w:r w:rsidR="008520E6" w:rsidRPr="001F3556">
        <w:rPr>
          <w:b/>
          <w:bCs/>
          <w:sz w:val="24"/>
          <w:szCs w:val="24"/>
        </w:rPr>
        <w:t>displayData</w:t>
      </w:r>
      <w:r w:rsidR="008520E6" w:rsidRPr="001F3556">
        <w:rPr>
          <w:sz w:val="24"/>
          <w:szCs w:val="24"/>
        </w:rPr>
        <w:t>(): Displays data received from the API Gateway.</w:t>
      </w:r>
    </w:p>
    <w:p w14:paraId="2F17E242" w14:textId="7D0598FE" w:rsidR="008520E6" w:rsidRPr="001F3556" w:rsidRDefault="0061403C" w:rsidP="008520E6">
      <w:pPr>
        <w:pStyle w:val="Heading2"/>
        <w:rPr>
          <w:rFonts w:ascii="Times New Roman" w:hAnsi="Times New Roman"/>
          <w:sz w:val="24"/>
          <w:szCs w:val="24"/>
        </w:rPr>
      </w:pPr>
      <w:bookmarkStart w:id="10" w:name="_Toc183070080"/>
      <w:r w:rsidRPr="001F3556">
        <w:rPr>
          <w:rFonts w:ascii="Times New Roman" w:hAnsi="Times New Roman"/>
          <w:sz w:val="24"/>
          <w:szCs w:val="24"/>
        </w:rPr>
        <w:t>Component: API Gateway</w:t>
      </w:r>
      <w:bookmarkEnd w:id="10"/>
    </w:p>
    <w:p w14:paraId="6A46DA32" w14:textId="70FF1B92" w:rsidR="008520E6" w:rsidRPr="001F3556" w:rsidRDefault="00E05CB3" w:rsidP="008520E6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1F3556">
        <w:rPr>
          <w:b/>
          <w:bCs/>
          <w:sz w:val="24"/>
          <w:szCs w:val="24"/>
        </w:rPr>
        <w:t>-</w:t>
      </w:r>
      <w:r w:rsidR="008520E6" w:rsidRPr="001F3556">
        <w:rPr>
          <w:b/>
          <w:bCs/>
          <w:sz w:val="24"/>
          <w:szCs w:val="24"/>
        </w:rPr>
        <w:t>routes</w:t>
      </w:r>
      <w:r w:rsidR="008520E6" w:rsidRPr="001F3556">
        <w:rPr>
          <w:sz w:val="24"/>
          <w:szCs w:val="24"/>
        </w:rPr>
        <w:t>: Defines the available API routes (/login, /fetch-data).</w:t>
      </w:r>
    </w:p>
    <w:p w14:paraId="3B2DB264" w14:textId="48E2B034" w:rsidR="008520E6" w:rsidRPr="001F3556" w:rsidRDefault="00E05CB3" w:rsidP="001F3556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1F3556">
        <w:rPr>
          <w:b/>
          <w:bCs/>
          <w:sz w:val="24"/>
          <w:szCs w:val="24"/>
        </w:rPr>
        <w:t>-</w:t>
      </w:r>
      <w:r w:rsidR="008520E6" w:rsidRPr="001F3556">
        <w:rPr>
          <w:b/>
          <w:bCs/>
          <w:sz w:val="24"/>
          <w:szCs w:val="24"/>
        </w:rPr>
        <w:t>middlewares</w:t>
      </w:r>
      <w:r w:rsidR="008520E6" w:rsidRPr="001F3556">
        <w:rPr>
          <w:sz w:val="24"/>
          <w:szCs w:val="24"/>
        </w:rPr>
        <w:t>: Middleware functions for request validation, logging,</w:t>
      </w:r>
      <w:r w:rsidR="0081734F" w:rsidRPr="001F3556">
        <w:rPr>
          <w:sz w:val="24"/>
          <w:szCs w:val="24"/>
        </w:rPr>
        <w:t>…</w:t>
      </w:r>
    </w:p>
    <w:p w14:paraId="63217454" w14:textId="3DCF9613" w:rsidR="008520E6" w:rsidRPr="001F3556" w:rsidRDefault="00E05CB3" w:rsidP="008520E6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1F3556">
        <w:rPr>
          <w:b/>
          <w:bCs/>
          <w:sz w:val="24"/>
          <w:szCs w:val="24"/>
        </w:rPr>
        <w:t>+</w:t>
      </w:r>
      <w:r w:rsidR="008520E6" w:rsidRPr="001F3556">
        <w:rPr>
          <w:b/>
          <w:bCs/>
          <w:sz w:val="24"/>
          <w:szCs w:val="24"/>
        </w:rPr>
        <w:t>routeRequest(req):</w:t>
      </w:r>
      <w:r w:rsidR="008520E6" w:rsidRPr="001F3556">
        <w:rPr>
          <w:sz w:val="24"/>
          <w:szCs w:val="24"/>
        </w:rPr>
        <w:t xml:space="preserve"> Routes incoming requests to the appropriate service.</w:t>
      </w:r>
    </w:p>
    <w:p w14:paraId="157897BB" w14:textId="5C52D3C5" w:rsidR="008520E6" w:rsidRPr="001F3556" w:rsidRDefault="00E05CB3" w:rsidP="008520E6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1F3556">
        <w:rPr>
          <w:b/>
          <w:bCs/>
          <w:sz w:val="24"/>
          <w:szCs w:val="24"/>
        </w:rPr>
        <w:lastRenderedPageBreak/>
        <w:t>+</w:t>
      </w:r>
      <w:r w:rsidR="008520E6" w:rsidRPr="001F3556">
        <w:rPr>
          <w:b/>
          <w:bCs/>
          <w:sz w:val="24"/>
          <w:szCs w:val="24"/>
        </w:rPr>
        <w:t>authenticate(req):</w:t>
      </w:r>
      <w:r w:rsidR="008520E6" w:rsidRPr="001F3556">
        <w:rPr>
          <w:sz w:val="24"/>
          <w:szCs w:val="24"/>
        </w:rPr>
        <w:t xml:space="preserve"> Ensures the request is authorized.</w:t>
      </w:r>
    </w:p>
    <w:p w14:paraId="07E42EF8" w14:textId="7694A3CD" w:rsidR="008520E6" w:rsidRPr="001F3556" w:rsidRDefault="00E05CB3" w:rsidP="008520E6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1F3556">
        <w:rPr>
          <w:b/>
          <w:bCs/>
          <w:sz w:val="24"/>
          <w:szCs w:val="24"/>
        </w:rPr>
        <w:t>+</w:t>
      </w:r>
      <w:r w:rsidR="008520E6" w:rsidRPr="001F3556">
        <w:rPr>
          <w:b/>
          <w:bCs/>
          <w:sz w:val="24"/>
          <w:szCs w:val="24"/>
        </w:rPr>
        <w:t>handleResponse(res):</w:t>
      </w:r>
      <w:r w:rsidR="008520E6" w:rsidRPr="001F3556">
        <w:rPr>
          <w:sz w:val="24"/>
          <w:szCs w:val="24"/>
        </w:rPr>
        <w:t xml:space="preserve"> Formats and sends the response to the Web Application.</w:t>
      </w:r>
    </w:p>
    <w:p w14:paraId="2CF192C2" w14:textId="75FB6494" w:rsidR="0061403C" w:rsidRPr="001F3556" w:rsidRDefault="0061403C" w:rsidP="0061403C">
      <w:pPr>
        <w:pStyle w:val="Heading2"/>
        <w:rPr>
          <w:rFonts w:ascii="Times New Roman" w:hAnsi="Times New Roman"/>
          <w:sz w:val="24"/>
          <w:szCs w:val="24"/>
        </w:rPr>
      </w:pPr>
      <w:bookmarkStart w:id="11" w:name="_Toc183070081"/>
      <w:r w:rsidRPr="001F3556">
        <w:rPr>
          <w:rFonts w:ascii="Times New Roman" w:hAnsi="Times New Roman"/>
          <w:sz w:val="24"/>
          <w:szCs w:val="24"/>
        </w:rPr>
        <w:t>Component: Services</w:t>
      </w:r>
      <w:bookmarkEnd w:id="11"/>
    </w:p>
    <w:p w14:paraId="6319E707" w14:textId="4D484CEF" w:rsidR="008520E6" w:rsidRPr="001F3556" w:rsidRDefault="00E05CB3" w:rsidP="008520E6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1F3556">
        <w:rPr>
          <w:b/>
          <w:bCs/>
          <w:sz w:val="24"/>
          <w:szCs w:val="24"/>
        </w:rPr>
        <w:t>-</w:t>
      </w:r>
      <w:r w:rsidR="008520E6" w:rsidRPr="001F3556">
        <w:rPr>
          <w:b/>
          <w:bCs/>
          <w:sz w:val="24"/>
          <w:szCs w:val="24"/>
        </w:rPr>
        <w:t>logicModules:</w:t>
      </w:r>
      <w:r w:rsidR="008520E6" w:rsidRPr="001F3556">
        <w:rPr>
          <w:sz w:val="24"/>
          <w:szCs w:val="24"/>
        </w:rPr>
        <w:t xml:space="preserve"> Contains specific modules implementing business logic (UserService, ProductService</w:t>
      </w:r>
      <w:r w:rsidR="0081734F" w:rsidRPr="001F3556">
        <w:rPr>
          <w:sz w:val="24"/>
          <w:szCs w:val="24"/>
        </w:rPr>
        <w:t>,…</w:t>
      </w:r>
      <w:r w:rsidR="008520E6" w:rsidRPr="001F3556">
        <w:rPr>
          <w:sz w:val="24"/>
          <w:szCs w:val="24"/>
        </w:rPr>
        <w:t>).</w:t>
      </w:r>
    </w:p>
    <w:p w14:paraId="73C0DB0B" w14:textId="6B43F2F1" w:rsidR="008520E6" w:rsidRPr="001F3556" w:rsidRDefault="00E05CB3" w:rsidP="008520E6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1F3556">
        <w:rPr>
          <w:b/>
          <w:bCs/>
          <w:sz w:val="24"/>
          <w:szCs w:val="24"/>
        </w:rPr>
        <w:t>+</w:t>
      </w:r>
      <w:r w:rsidR="008520E6" w:rsidRPr="001F3556">
        <w:rPr>
          <w:b/>
          <w:bCs/>
          <w:sz w:val="24"/>
          <w:szCs w:val="24"/>
        </w:rPr>
        <w:t>processRequest(req):</w:t>
      </w:r>
      <w:r w:rsidR="008520E6" w:rsidRPr="001F3556">
        <w:rPr>
          <w:sz w:val="24"/>
          <w:szCs w:val="24"/>
        </w:rPr>
        <w:t xml:space="preserve"> Processes the incoming request and applies business logic.</w:t>
      </w:r>
    </w:p>
    <w:p w14:paraId="4014BFB5" w14:textId="7C385EEB" w:rsidR="008520E6" w:rsidRPr="001F3556" w:rsidRDefault="00E05CB3" w:rsidP="008520E6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1F3556">
        <w:rPr>
          <w:b/>
          <w:bCs/>
          <w:sz w:val="24"/>
          <w:szCs w:val="24"/>
        </w:rPr>
        <w:t>+</w:t>
      </w:r>
      <w:r w:rsidR="008520E6" w:rsidRPr="001F3556">
        <w:rPr>
          <w:b/>
          <w:bCs/>
          <w:sz w:val="24"/>
          <w:szCs w:val="24"/>
        </w:rPr>
        <w:t>interactWithDB(query):</w:t>
      </w:r>
      <w:r w:rsidR="008520E6" w:rsidRPr="001F3556">
        <w:rPr>
          <w:sz w:val="24"/>
          <w:szCs w:val="24"/>
        </w:rPr>
        <w:t xml:space="preserve"> Queries the database via defined interfaces.</w:t>
      </w:r>
    </w:p>
    <w:p w14:paraId="31D8452E" w14:textId="1B95BBE8" w:rsidR="00C92ABD" w:rsidRDefault="0061403C" w:rsidP="00C92ABD">
      <w:pPr>
        <w:pStyle w:val="Heading2"/>
        <w:rPr>
          <w:rFonts w:ascii="Times New Roman" w:hAnsi="Times New Roman"/>
          <w:sz w:val="24"/>
          <w:szCs w:val="24"/>
        </w:rPr>
      </w:pPr>
      <w:bookmarkStart w:id="12" w:name="_Toc183070082"/>
      <w:r w:rsidRPr="001F3556">
        <w:rPr>
          <w:rFonts w:ascii="Times New Roman" w:hAnsi="Times New Roman"/>
          <w:sz w:val="24"/>
          <w:szCs w:val="24"/>
        </w:rPr>
        <w:t>Component: Database</w:t>
      </w:r>
      <w:bookmarkEnd w:id="12"/>
    </w:p>
    <w:p w14:paraId="671E93FF" w14:textId="4AB930C8" w:rsidR="008C7648" w:rsidRPr="008C7648" w:rsidRDefault="008C7648" w:rsidP="008C7648">
      <w:r>
        <w:rPr>
          <w:noProof/>
        </w:rPr>
        <w:drawing>
          <wp:inline distT="0" distB="0" distL="0" distR="0" wp14:anchorId="3D913F0D" wp14:editId="4A048800">
            <wp:extent cx="6228323" cy="4333875"/>
            <wp:effectExtent l="0" t="0" r="1270" b="0"/>
            <wp:docPr id="154469994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99948" name="Picture 1" descr="A computer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199" cy="433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55D0" w14:textId="759D6991" w:rsidR="008520E6" w:rsidRPr="001F3556" w:rsidRDefault="00E05CB3" w:rsidP="008520E6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1F3556">
        <w:rPr>
          <w:b/>
          <w:bCs/>
          <w:sz w:val="24"/>
          <w:szCs w:val="24"/>
        </w:rPr>
        <w:t>-</w:t>
      </w:r>
      <w:r w:rsidR="008520E6" w:rsidRPr="001F3556">
        <w:rPr>
          <w:b/>
          <w:bCs/>
          <w:sz w:val="24"/>
          <w:szCs w:val="24"/>
        </w:rPr>
        <w:t>connection:</w:t>
      </w:r>
      <w:r w:rsidR="008520E6" w:rsidRPr="001F3556">
        <w:rPr>
          <w:sz w:val="24"/>
          <w:szCs w:val="24"/>
        </w:rPr>
        <w:t xml:space="preserve"> Represents the active database connection.</w:t>
      </w:r>
    </w:p>
    <w:p w14:paraId="7139CDE6" w14:textId="32E7E247" w:rsidR="008520E6" w:rsidRPr="001F3556" w:rsidRDefault="00E05CB3" w:rsidP="008520E6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1F3556">
        <w:rPr>
          <w:b/>
          <w:bCs/>
          <w:sz w:val="24"/>
          <w:szCs w:val="24"/>
        </w:rPr>
        <w:t>-</w:t>
      </w:r>
      <w:r w:rsidR="008520E6" w:rsidRPr="001F3556">
        <w:rPr>
          <w:b/>
          <w:bCs/>
          <w:sz w:val="24"/>
          <w:szCs w:val="24"/>
        </w:rPr>
        <w:t>schema:</w:t>
      </w:r>
      <w:r w:rsidR="008520E6" w:rsidRPr="001F3556">
        <w:rPr>
          <w:sz w:val="24"/>
          <w:szCs w:val="24"/>
        </w:rPr>
        <w:t xml:space="preserve"> Defines the structure of tables and relationships.</w:t>
      </w:r>
    </w:p>
    <w:p w14:paraId="02804A85" w14:textId="6467205B" w:rsidR="00E05CB3" w:rsidRPr="001F3556" w:rsidRDefault="00E05CB3" w:rsidP="008520E6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1F3556">
        <w:rPr>
          <w:b/>
          <w:bCs/>
          <w:sz w:val="24"/>
          <w:szCs w:val="24"/>
        </w:rPr>
        <w:t>+operation():</w:t>
      </w:r>
      <w:r w:rsidRPr="001F3556">
        <w:rPr>
          <w:sz w:val="24"/>
          <w:szCs w:val="24"/>
        </w:rPr>
        <w:t xml:space="preserve"> To edit database</w:t>
      </w:r>
      <w:r w:rsidR="0081734F" w:rsidRPr="001F3556">
        <w:rPr>
          <w:sz w:val="24"/>
          <w:szCs w:val="24"/>
        </w:rPr>
        <w:t>.</w:t>
      </w:r>
    </w:p>
    <w:p w14:paraId="519CD961" w14:textId="45E22207" w:rsidR="008520E6" w:rsidRPr="001F3556" w:rsidRDefault="00E05CB3" w:rsidP="008520E6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1F3556">
        <w:rPr>
          <w:b/>
          <w:bCs/>
          <w:sz w:val="24"/>
          <w:szCs w:val="24"/>
        </w:rPr>
        <w:t>+</w:t>
      </w:r>
      <w:r w:rsidR="008520E6" w:rsidRPr="001F3556">
        <w:rPr>
          <w:b/>
          <w:bCs/>
          <w:sz w:val="24"/>
          <w:szCs w:val="24"/>
        </w:rPr>
        <w:t>executeQuery(query):</w:t>
      </w:r>
      <w:r w:rsidR="008520E6" w:rsidRPr="001F3556">
        <w:rPr>
          <w:sz w:val="24"/>
          <w:szCs w:val="24"/>
        </w:rPr>
        <w:t xml:space="preserve"> Executes SQL or NoSQL queries.</w:t>
      </w:r>
    </w:p>
    <w:p w14:paraId="094C3C94" w14:textId="3E985483" w:rsidR="008520E6" w:rsidRPr="001F3556" w:rsidRDefault="00E05CB3" w:rsidP="008520E6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1F3556">
        <w:rPr>
          <w:b/>
          <w:bCs/>
          <w:sz w:val="24"/>
          <w:szCs w:val="24"/>
        </w:rPr>
        <w:t>+</w:t>
      </w:r>
      <w:r w:rsidR="008520E6" w:rsidRPr="001F3556">
        <w:rPr>
          <w:b/>
          <w:bCs/>
          <w:sz w:val="24"/>
          <w:szCs w:val="24"/>
        </w:rPr>
        <w:t>connect():</w:t>
      </w:r>
      <w:r w:rsidR="008520E6" w:rsidRPr="001F3556">
        <w:rPr>
          <w:sz w:val="24"/>
          <w:szCs w:val="24"/>
        </w:rPr>
        <w:t xml:space="preserve"> Establishes a connection to the database.</w:t>
      </w:r>
    </w:p>
    <w:p w14:paraId="2A3CD74F" w14:textId="74EEF9CE" w:rsidR="008520E6" w:rsidRPr="001F3556" w:rsidRDefault="00E05CB3" w:rsidP="008520E6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1F3556">
        <w:rPr>
          <w:b/>
          <w:bCs/>
          <w:sz w:val="24"/>
          <w:szCs w:val="24"/>
        </w:rPr>
        <w:t>+</w:t>
      </w:r>
      <w:r w:rsidR="008520E6" w:rsidRPr="001F3556">
        <w:rPr>
          <w:b/>
          <w:bCs/>
          <w:sz w:val="24"/>
          <w:szCs w:val="24"/>
        </w:rPr>
        <w:t>closeConnection():</w:t>
      </w:r>
      <w:r w:rsidR="008520E6" w:rsidRPr="001F3556">
        <w:rPr>
          <w:sz w:val="24"/>
          <w:szCs w:val="24"/>
        </w:rPr>
        <w:t xml:space="preserve"> Closes the database connection.</w:t>
      </w:r>
    </w:p>
    <w:p w14:paraId="2F650104" w14:textId="77777777" w:rsidR="006E3F5A" w:rsidRPr="001F3556" w:rsidRDefault="006E3F5A" w:rsidP="009871B7">
      <w:pPr>
        <w:pStyle w:val="BodyText"/>
        <w:rPr>
          <w:sz w:val="28"/>
          <w:szCs w:val="28"/>
        </w:rPr>
      </w:pPr>
    </w:p>
    <w:p w14:paraId="543AE60B" w14:textId="38422447" w:rsidR="00444035" w:rsidRPr="001F3556" w:rsidRDefault="00F34309">
      <w:pPr>
        <w:pStyle w:val="Heading1"/>
        <w:rPr>
          <w:rFonts w:ascii="Times New Roman" w:hAnsi="Times New Roman"/>
          <w:sz w:val="28"/>
          <w:szCs w:val="28"/>
        </w:rPr>
      </w:pPr>
      <w:bookmarkStart w:id="13" w:name="_Toc183070083"/>
      <w:r w:rsidRPr="001F3556">
        <w:rPr>
          <w:rFonts w:ascii="Times New Roman" w:hAnsi="Times New Roman"/>
          <w:sz w:val="28"/>
          <w:szCs w:val="28"/>
        </w:rPr>
        <w:t>Deployment</w:t>
      </w:r>
      <w:bookmarkEnd w:id="13"/>
      <w:r w:rsidRPr="001F3556">
        <w:rPr>
          <w:rFonts w:ascii="Times New Roman" w:hAnsi="Times New Roman"/>
          <w:sz w:val="28"/>
          <w:szCs w:val="28"/>
        </w:rPr>
        <w:t xml:space="preserve"> </w:t>
      </w:r>
    </w:p>
    <w:p w14:paraId="2BDB467C" w14:textId="6545E3D9" w:rsidR="004455A2" w:rsidRPr="001F3556" w:rsidRDefault="00F34309" w:rsidP="00DF2660">
      <w:pPr>
        <w:pStyle w:val="Heading1"/>
        <w:rPr>
          <w:rFonts w:ascii="Times New Roman" w:hAnsi="Times New Roman"/>
          <w:sz w:val="28"/>
          <w:szCs w:val="28"/>
        </w:rPr>
      </w:pPr>
      <w:bookmarkStart w:id="14" w:name="_Toc183070084"/>
      <w:r w:rsidRPr="001F3556">
        <w:rPr>
          <w:rFonts w:ascii="Times New Roman" w:hAnsi="Times New Roman"/>
          <w:sz w:val="28"/>
          <w:szCs w:val="28"/>
        </w:rPr>
        <w:t>Implementation View</w:t>
      </w:r>
      <w:bookmarkEnd w:id="14"/>
    </w:p>
    <w:sectPr w:rsidR="004455A2" w:rsidRPr="001F3556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132AE" w14:textId="77777777" w:rsidR="002200F5" w:rsidRDefault="002200F5">
      <w:pPr>
        <w:spacing w:line="240" w:lineRule="auto"/>
      </w:pPr>
      <w:r>
        <w:separator/>
      </w:r>
    </w:p>
  </w:endnote>
  <w:endnote w:type="continuationSeparator" w:id="0">
    <w:p w14:paraId="0E95D7C9" w14:textId="77777777" w:rsidR="002200F5" w:rsidRDefault="002200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3CB29" w14:textId="77777777" w:rsidR="00444035" w:rsidRDefault="00F343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45CB38" w14:textId="77777777" w:rsidR="00444035" w:rsidRDefault="004440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44035" w14:paraId="361B747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75E4A" w14:textId="77777777" w:rsidR="00444035" w:rsidRDefault="00F3430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39172C" w14:textId="4F03580F" w:rsidR="00444035" w:rsidRDefault="00F34309">
          <w:pPr>
            <w:jc w:val="center"/>
          </w:pPr>
          <w:r>
            <w:sym w:font="Symbol" w:char="F0D3"/>
          </w:r>
          <w:fldSimple w:instr=" DOCPROPERTY &quot;Company&quot;  \* MERGEFORMAT ">
            <w:r w:rsidR="004455A2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C7648"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3AC81A" w14:textId="77777777" w:rsidR="00444035" w:rsidRDefault="00F3430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82886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282886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5650166E" w14:textId="77777777" w:rsidR="00444035" w:rsidRDefault="004440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02F1F" w14:textId="77777777" w:rsidR="00444035" w:rsidRDefault="004440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AEEE9" w14:textId="77777777" w:rsidR="002200F5" w:rsidRDefault="002200F5">
      <w:pPr>
        <w:spacing w:line="240" w:lineRule="auto"/>
      </w:pPr>
      <w:r>
        <w:separator/>
      </w:r>
    </w:p>
  </w:footnote>
  <w:footnote w:type="continuationSeparator" w:id="0">
    <w:p w14:paraId="4AD9FF95" w14:textId="77777777" w:rsidR="002200F5" w:rsidRDefault="002200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2FA30" w14:textId="77777777" w:rsidR="00444035" w:rsidRDefault="00444035">
    <w:pPr>
      <w:rPr>
        <w:sz w:val="24"/>
      </w:rPr>
    </w:pPr>
  </w:p>
  <w:p w14:paraId="3F04D8EE" w14:textId="77777777" w:rsidR="00444035" w:rsidRDefault="00444035">
    <w:pPr>
      <w:pBdr>
        <w:top w:val="single" w:sz="6" w:space="1" w:color="auto"/>
      </w:pBdr>
      <w:rPr>
        <w:sz w:val="24"/>
      </w:rPr>
    </w:pPr>
  </w:p>
  <w:p w14:paraId="380305F7" w14:textId="03B64EB4" w:rsidR="00444035" w:rsidRDefault="00F3430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FE0090" w:rsidRPr="00FE0090">
      <w:rPr>
        <w:rFonts w:ascii="Arial" w:hAnsi="Arial"/>
        <w:b/>
        <w:sz w:val="36"/>
      </w:rPr>
      <w:t>Não Cơ Bắp</w:t>
    </w:r>
    <w:r>
      <w:rPr>
        <w:rFonts w:ascii="Arial" w:hAnsi="Arial"/>
        <w:b/>
        <w:sz w:val="36"/>
      </w:rPr>
      <w:fldChar w:fldCharType="end"/>
    </w:r>
  </w:p>
  <w:p w14:paraId="6708B6F6" w14:textId="77777777" w:rsidR="00444035" w:rsidRDefault="00444035">
    <w:pPr>
      <w:pBdr>
        <w:bottom w:val="single" w:sz="6" w:space="1" w:color="auto"/>
      </w:pBdr>
      <w:jc w:val="right"/>
      <w:rPr>
        <w:sz w:val="24"/>
      </w:rPr>
    </w:pPr>
  </w:p>
  <w:p w14:paraId="545FDA3A" w14:textId="77777777" w:rsidR="00444035" w:rsidRDefault="004440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44035" w14:paraId="65D30BEC" w14:textId="77777777">
      <w:tc>
        <w:tcPr>
          <w:tcW w:w="6379" w:type="dxa"/>
        </w:tcPr>
        <w:p w14:paraId="636785AB" w14:textId="70954581" w:rsidR="00444035" w:rsidRDefault="00FE0090">
          <w:r w:rsidRPr="00FE0090">
            <w:t>Supplement and Fitness Shop</w:t>
          </w:r>
        </w:p>
      </w:tc>
      <w:tc>
        <w:tcPr>
          <w:tcW w:w="3179" w:type="dxa"/>
        </w:tcPr>
        <w:p w14:paraId="157FE078" w14:textId="77777777" w:rsidR="00444035" w:rsidRDefault="00F3430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444035" w14:paraId="70636E82" w14:textId="77777777">
      <w:tc>
        <w:tcPr>
          <w:tcW w:w="6379" w:type="dxa"/>
        </w:tcPr>
        <w:p w14:paraId="6C7D3CA4" w14:textId="77777777" w:rsidR="00444035" w:rsidRDefault="004455A2">
          <w:fldSimple w:instr=" TITLE  \* MERGEFORMAT ">
            <w:r>
              <w:t>Software Architecture Document</w:t>
            </w:r>
          </w:fldSimple>
        </w:p>
      </w:tc>
      <w:tc>
        <w:tcPr>
          <w:tcW w:w="3179" w:type="dxa"/>
        </w:tcPr>
        <w:p w14:paraId="1B8C4C9A" w14:textId="288BB021" w:rsidR="00444035" w:rsidRDefault="00F34309">
          <w:r>
            <w:t xml:space="preserve">  Date:  </w:t>
          </w:r>
          <w:r w:rsidR="00FE0090">
            <w:t>20/11/2024</w:t>
          </w:r>
        </w:p>
      </w:tc>
    </w:tr>
    <w:tr w:rsidR="00444035" w14:paraId="7E8D90A3" w14:textId="77777777">
      <w:tc>
        <w:tcPr>
          <w:tcW w:w="9558" w:type="dxa"/>
          <w:gridSpan w:val="2"/>
        </w:tcPr>
        <w:p w14:paraId="319364C4" w14:textId="77777777" w:rsidR="00444035" w:rsidRDefault="00F34309">
          <w:r>
            <w:t>&lt;document identifier&gt;</w:t>
          </w:r>
        </w:p>
      </w:tc>
    </w:tr>
  </w:tbl>
  <w:p w14:paraId="17F2AA77" w14:textId="77777777" w:rsidR="00444035" w:rsidRDefault="004440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96BB7" w14:textId="77777777" w:rsidR="00444035" w:rsidRDefault="004440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BB5A9D"/>
    <w:multiLevelType w:val="hybridMultilevel"/>
    <w:tmpl w:val="0992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9546D7F"/>
    <w:multiLevelType w:val="hybridMultilevel"/>
    <w:tmpl w:val="BC28C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F4E4A"/>
    <w:multiLevelType w:val="multilevel"/>
    <w:tmpl w:val="80CEE6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A37FEB"/>
    <w:multiLevelType w:val="hybridMultilevel"/>
    <w:tmpl w:val="54F6E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F7F02"/>
    <w:multiLevelType w:val="multilevel"/>
    <w:tmpl w:val="9762231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4D2B31"/>
    <w:multiLevelType w:val="hybridMultilevel"/>
    <w:tmpl w:val="D9F41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DED5C26"/>
    <w:multiLevelType w:val="hybridMultilevel"/>
    <w:tmpl w:val="E5CC8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4A9232E"/>
    <w:multiLevelType w:val="hybridMultilevel"/>
    <w:tmpl w:val="A76C8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A5E08"/>
    <w:multiLevelType w:val="hybridMultilevel"/>
    <w:tmpl w:val="217CF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E194CA9"/>
    <w:multiLevelType w:val="hybridMultilevel"/>
    <w:tmpl w:val="438E2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134371">
    <w:abstractNumId w:val="0"/>
  </w:num>
  <w:num w:numId="2" w16cid:durableId="1780027492">
    <w:abstractNumId w:val="14"/>
  </w:num>
  <w:num w:numId="3" w16cid:durableId="1883594105">
    <w:abstractNumId w:val="28"/>
  </w:num>
  <w:num w:numId="4" w16cid:durableId="398595642">
    <w:abstractNumId w:val="21"/>
  </w:num>
  <w:num w:numId="5" w16cid:durableId="1169828809">
    <w:abstractNumId w:val="20"/>
  </w:num>
  <w:num w:numId="6" w16cid:durableId="149533748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1790472398">
    <w:abstractNumId w:val="2"/>
  </w:num>
  <w:num w:numId="8" w16cid:durableId="452479015">
    <w:abstractNumId w:val="27"/>
  </w:num>
  <w:num w:numId="9" w16cid:durableId="840241485">
    <w:abstractNumId w:val="3"/>
  </w:num>
  <w:num w:numId="10" w16cid:durableId="1266234514">
    <w:abstractNumId w:val="16"/>
  </w:num>
  <w:num w:numId="11" w16cid:durableId="420948847">
    <w:abstractNumId w:val="13"/>
  </w:num>
  <w:num w:numId="12" w16cid:durableId="1025402639">
    <w:abstractNumId w:val="26"/>
  </w:num>
  <w:num w:numId="13" w16cid:durableId="2112503801">
    <w:abstractNumId w:val="12"/>
  </w:num>
  <w:num w:numId="14" w16cid:durableId="1969318017">
    <w:abstractNumId w:val="5"/>
  </w:num>
  <w:num w:numId="15" w16cid:durableId="732507310">
    <w:abstractNumId w:val="25"/>
  </w:num>
  <w:num w:numId="16" w16cid:durableId="1608583164">
    <w:abstractNumId w:val="19"/>
  </w:num>
  <w:num w:numId="17" w16cid:durableId="1829320685">
    <w:abstractNumId w:val="8"/>
  </w:num>
  <w:num w:numId="18" w16cid:durableId="731737373">
    <w:abstractNumId w:val="18"/>
  </w:num>
  <w:num w:numId="19" w16cid:durableId="4838788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692344564">
    <w:abstractNumId w:val="9"/>
  </w:num>
  <w:num w:numId="21" w16cid:durableId="516044364">
    <w:abstractNumId w:val="24"/>
  </w:num>
  <w:num w:numId="22" w16cid:durableId="1374042008">
    <w:abstractNumId w:val="7"/>
  </w:num>
  <w:num w:numId="23" w16cid:durableId="2028216505">
    <w:abstractNumId w:val="15"/>
  </w:num>
  <w:num w:numId="24" w16cid:durableId="1618025965">
    <w:abstractNumId w:val="11"/>
  </w:num>
  <w:num w:numId="25" w16cid:durableId="846211075">
    <w:abstractNumId w:val="29"/>
  </w:num>
  <w:num w:numId="26" w16cid:durableId="1245411512">
    <w:abstractNumId w:val="23"/>
  </w:num>
  <w:num w:numId="27" w16cid:durableId="1416127230">
    <w:abstractNumId w:val="6"/>
  </w:num>
  <w:num w:numId="28" w16cid:durableId="747651230">
    <w:abstractNumId w:val="10"/>
  </w:num>
  <w:num w:numId="29" w16cid:durableId="1085498024">
    <w:abstractNumId w:val="4"/>
  </w:num>
  <w:num w:numId="30" w16cid:durableId="1577739472">
    <w:abstractNumId w:val="22"/>
  </w:num>
  <w:num w:numId="31" w16cid:durableId="26319449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en-US" w:vendorID="64" w:dllVersion="4096" w:nlCheck="1" w:checkStyle="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A2"/>
    <w:rsid w:val="00074968"/>
    <w:rsid w:val="000E7B04"/>
    <w:rsid w:val="00134076"/>
    <w:rsid w:val="001571CD"/>
    <w:rsid w:val="00190221"/>
    <w:rsid w:val="001F3556"/>
    <w:rsid w:val="002200F5"/>
    <w:rsid w:val="002425BC"/>
    <w:rsid w:val="00282886"/>
    <w:rsid w:val="002959C5"/>
    <w:rsid w:val="002C07A5"/>
    <w:rsid w:val="002C6428"/>
    <w:rsid w:val="002D725E"/>
    <w:rsid w:val="002F6BE3"/>
    <w:rsid w:val="0037797F"/>
    <w:rsid w:val="00377C2F"/>
    <w:rsid w:val="00387778"/>
    <w:rsid w:val="003C7318"/>
    <w:rsid w:val="004153EE"/>
    <w:rsid w:val="00444035"/>
    <w:rsid w:val="004455A2"/>
    <w:rsid w:val="00511087"/>
    <w:rsid w:val="00534537"/>
    <w:rsid w:val="00573DA9"/>
    <w:rsid w:val="0061403C"/>
    <w:rsid w:val="006E3F5A"/>
    <w:rsid w:val="006F78D3"/>
    <w:rsid w:val="00725E46"/>
    <w:rsid w:val="00726D0A"/>
    <w:rsid w:val="0077006E"/>
    <w:rsid w:val="007C1323"/>
    <w:rsid w:val="007C560D"/>
    <w:rsid w:val="0081734F"/>
    <w:rsid w:val="008520E6"/>
    <w:rsid w:val="00874830"/>
    <w:rsid w:val="008C1910"/>
    <w:rsid w:val="008C7648"/>
    <w:rsid w:val="009871B7"/>
    <w:rsid w:val="00A0216D"/>
    <w:rsid w:val="00A44B6A"/>
    <w:rsid w:val="00AC3F88"/>
    <w:rsid w:val="00BA778C"/>
    <w:rsid w:val="00C92ABD"/>
    <w:rsid w:val="00DD1B82"/>
    <w:rsid w:val="00DD4FA1"/>
    <w:rsid w:val="00DF2660"/>
    <w:rsid w:val="00E05CB3"/>
    <w:rsid w:val="00EF6266"/>
    <w:rsid w:val="00F264FB"/>
    <w:rsid w:val="00F34309"/>
    <w:rsid w:val="00F40EB2"/>
    <w:rsid w:val="00F9477C"/>
    <w:rsid w:val="00FC74D7"/>
    <w:rsid w:val="00FE0090"/>
    <w:rsid w:val="00FE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D2AEFE"/>
  <w15:chartTrackingRefBased/>
  <w15:docId w15:val="{AE981FFF-CEDF-44E9-A917-2536E1D4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F2660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E0090"/>
    <w:rPr>
      <w:rFonts w:ascii="Arial" w:hAnsi="Arial"/>
      <w:b/>
      <w:sz w:val="36"/>
    </w:rPr>
  </w:style>
  <w:style w:type="paragraph" w:styleId="ListParagraph">
    <w:name w:val="List Paragraph"/>
    <w:basedOn w:val="Normal"/>
    <w:uiPriority w:val="34"/>
    <w:qFormat/>
    <w:rsid w:val="00DF26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C92ABD"/>
    <w:rPr>
      <w:rFonts w:ascii="Arial" w:hAnsi="Arial"/>
      <w:b/>
    </w:rPr>
  </w:style>
  <w:style w:type="character" w:styleId="UnresolvedMention">
    <w:name w:val="Unresolved Mention"/>
    <w:basedOn w:val="DefaultParagraphFont"/>
    <w:uiPriority w:val="99"/>
    <w:rsid w:val="0087483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520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ecs.csun.edu/~rlingard/COMP684/Example2SoftArch.ht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viblo.asia/p/api-gateway-la-gi-tai-sao-mot-he-thong-microservices-lai-can-api-gateway-Do754pDX5M6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603</TotalTime>
  <Pages>7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Huy Nguyen</dc:creator>
  <cp:keywords/>
  <dc:description/>
  <cp:lastModifiedBy>NGUYỄN TRẦN ĐỨC THIỆN</cp:lastModifiedBy>
  <cp:revision>32</cp:revision>
  <cp:lastPrinted>1899-12-31T17:00:00Z</cp:lastPrinted>
  <dcterms:created xsi:type="dcterms:W3CDTF">2015-06-17T01:17:00Z</dcterms:created>
  <dcterms:modified xsi:type="dcterms:W3CDTF">2024-11-21T01:34:00Z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